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7598" w14:textId="35D7AA87" w:rsidR="005040DF" w:rsidRPr="00A15578" w:rsidRDefault="00CC2418" w:rsidP="00480A58">
      <w:pPr>
        <w:spacing w:before="920"/>
      </w:pPr>
      <w:r w:rsidRPr="00A15578">
        <w:rPr>
          <w:noProof/>
          <w:lang w:val="sv-SE" w:eastAsia="sv-SE"/>
        </w:rPr>
        <w:drawing>
          <wp:anchor distT="0" distB="0" distL="114300" distR="114300" simplePos="0" relativeHeight="251667456" behindDoc="1" locked="0" layoutInCell="1" allowOverlap="1" wp14:anchorId="11619555" wp14:editId="67AAA32F">
            <wp:simplePos x="0" y="0"/>
            <wp:positionH relativeFrom="leftMargin">
              <wp:posOffset>5736178</wp:posOffset>
            </wp:positionH>
            <wp:positionV relativeFrom="topMargin">
              <wp:posOffset>417830</wp:posOffset>
            </wp:positionV>
            <wp:extent cx="1331595" cy="240665"/>
            <wp:effectExtent l="0" t="0" r="1905" b="6985"/>
            <wp:wrapNone/>
            <wp:docPr id="3" name="Bildobjekt 3" descr="Engl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glish logotype for KTH Royal Institute of Technology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B90" w:rsidRPr="00A15578">
        <w:rPr>
          <w:noProof/>
          <w:lang w:val="sv-SE" w:eastAsia="sv-SE"/>
        </w:rPr>
        <w:drawing>
          <wp:anchor distT="0" distB="0" distL="114300" distR="114300" simplePos="0" relativeHeight="251660288" behindDoc="1" locked="0" layoutInCell="1" allowOverlap="1" wp14:anchorId="184342F4" wp14:editId="676C4E4C">
            <wp:simplePos x="0" y="0"/>
            <wp:positionH relativeFrom="column">
              <wp:posOffset>-417830</wp:posOffset>
            </wp:positionH>
            <wp:positionV relativeFrom="topMargin">
              <wp:posOffset>417830</wp:posOffset>
            </wp:positionV>
            <wp:extent cx="925200" cy="925200"/>
            <wp:effectExtent l="0" t="0" r="8255" b="8255"/>
            <wp:wrapNone/>
            <wp:docPr id="6" name="Bildobjekt 6" descr="Swedish logotype for KTH Royal Institute of Techn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objekt 6" descr="Swedish logotype for KTH Royal Institute of Technology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960501"/>
          <w:placeholder>
            <w:docPart w:val="221566797F634A43860A5E8F659C4549"/>
          </w:placeholder>
        </w:sdtPr>
        <w:sdtContent>
          <w:sdt>
            <w:sdtPr>
              <w:id w:val="792174761"/>
              <w:placeholder>
                <w:docPart w:val="E9AF1398FCC4428FA00C2E47C8796369"/>
              </w:placeholder>
            </w:sdtPr>
            <w:sdtContent>
              <w:r w:rsidR="00C31D6E" w:rsidRPr="00DE6978">
                <w:t>Degree Project in Sustainable E</w:t>
              </w:r>
              <w:r w:rsidR="00C31D6E">
                <w:t>nergy Engineering</w:t>
              </w:r>
            </w:sdtContent>
          </w:sdt>
        </w:sdtContent>
      </w:sdt>
    </w:p>
    <w:p w14:paraId="468242F4" w14:textId="1CC562DE" w:rsidR="00B977A8" w:rsidRPr="00A15578" w:rsidRDefault="00000000" w:rsidP="00F7482B">
      <w:sdt>
        <w:sdtPr>
          <w:id w:val="-1173106423"/>
          <w:placeholder>
            <w:docPart w:val="1A19CBFF4D0741D688A0406F16E86C14"/>
          </w:placeholder>
        </w:sdtPr>
        <w:sdtContent>
          <w:sdt>
            <w:sdtPr>
              <w:id w:val="-717514252"/>
              <w:placeholder>
                <w:docPart w:val="63C856A2D8C84DEB9936E41229BCD3F7"/>
              </w:placeholder>
            </w:sdtPr>
            <w:sdtContent>
              <w:r w:rsidR="00C31D6E" w:rsidRPr="00DE6978">
                <w:t>Second cycle, 30 credits</w:t>
              </w:r>
            </w:sdtContent>
          </w:sdt>
        </w:sdtContent>
      </w:sdt>
      <w:r w:rsidR="00F7482B" w:rsidRPr="00A15578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104BAA3" wp14:editId="6D78D0CF">
                <wp:simplePos x="0" y="0"/>
                <wp:positionH relativeFrom="margin">
                  <wp:posOffset>-417195</wp:posOffset>
                </wp:positionH>
                <wp:positionV relativeFrom="page">
                  <wp:posOffset>10055860</wp:posOffset>
                </wp:positionV>
                <wp:extent cx="4967605" cy="229870"/>
                <wp:effectExtent l="0" t="0" r="0" b="0"/>
                <wp:wrapNone/>
                <wp:docPr id="4" name="Textru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id w:val="-2015301616"/>
                              <w:lock w:val="contentLocked"/>
                              <w:placeholder>
                                <w:docPart w:val="B34928C33FF143158843D0A373082FC8"/>
                              </w:placeholder>
                              <w:group/>
                            </w:sdtPr>
                            <w:sdtEndPr>
                              <w:rPr>
                                <w:lang w:val="en-GB"/>
                              </w:rPr>
                            </w:sdtEndPr>
                            <w:sdtContent>
                              <w:p w14:paraId="7E6A7340" w14:textId="77777777" w:rsidR="00F7482B" w:rsidRPr="00217644" w:rsidRDefault="00F7482B" w:rsidP="00E014A5">
                                <w:pPr>
                                  <w:pStyle w:val="Footer"/>
                                  <w:ind w:left="-142"/>
                                  <w:rPr>
                                    <w:lang w:val="en-US"/>
                                  </w:rPr>
                                </w:pPr>
                                <w:r w:rsidRPr="00217644">
                                  <w:rPr>
                                    <w:lang w:val="en-US"/>
                                  </w:rPr>
                                  <w:t xml:space="preserve">Stockholm, </w:t>
                                </w:r>
                                <w:r w:rsidR="00217644">
                                  <w:rPr>
                                    <w:lang w:val="en-US"/>
                                  </w:rPr>
                                  <w:t>Sweden</w:t>
                                </w:r>
                                <w:r w:rsidRPr="00217644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-1566485857"/>
                                    <w:placeholder>
                                      <w:docPart w:val="0F15B8292892458187A2FDE44164890B"/>
                                    </w:placeholder>
                                    <w:showingPlcHdr/>
                                  </w:sdtPr>
                                  <w:sdtContent>
                                    <w:r w:rsidR="00217644" w:rsidRPr="00217644">
                                      <w:rPr>
                                        <w:rStyle w:val="PlaceholderText"/>
                                        <w:lang w:val="en-US"/>
                                      </w:rPr>
                                      <w:t>Click here to enter year</w:t>
                                    </w:r>
                                  </w:sdtContent>
                                </w:sdt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4BAA3" id="_x0000_t202" coordsize="21600,21600" o:spt="202" path="m,l,21600r21600,l21600,xe">
                <v:stroke joinstyle="miter"/>
                <v:path gradientshapeok="t" o:connecttype="rect"/>
              </v:shapetype>
              <v:shape id="Textruta 4" o:spid="_x0000_s1026" type="#_x0000_t202" style="position:absolute;margin-left:-32.85pt;margin-top:791.8pt;width:391.15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byGAIAACw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" filled="f" stroked="f" strokeweight=".5pt">
                <v:textbox>
                  <w:txbxContent>
                    <w:sdt>
                      <w:sdtPr>
                        <w:rPr>
                          <w:lang w:val="en-US"/>
                        </w:rPr>
                        <w:id w:val="-2015301616"/>
                        <w:lock w:val="contentLocked"/>
                        <w:placeholder>
                          <w:docPart w:val="B34928C33FF143158843D0A373082FC8"/>
                        </w:placeholder>
                        <w:group/>
                      </w:sdtPr>
                      <w:sdtEndPr>
                        <w:rPr>
                          <w:lang w:val="en-GB"/>
                        </w:rPr>
                      </w:sdtEndPr>
                      <w:sdtContent>
                        <w:p w14:paraId="7E6A7340" w14:textId="77777777" w:rsidR="00F7482B" w:rsidRPr="00217644" w:rsidRDefault="00F7482B" w:rsidP="00E014A5">
                          <w:pPr>
                            <w:pStyle w:val="Footer"/>
                            <w:ind w:left="-142"/>
                            <w:rPr>
                              <w:lang w:val="en-US"/>
                            </w:rPr>
                          </w:pPr>
                          <w:r w:rsidRPr="00217644">
                            <w:rPr>
                              <w:lang w:val="en-US"/>
                            </w:rPr>
                            <w:t xml:space="preserve">Stockholm, </w:t>
                          </w:r>
                          <w:r w:rsidR="00217644">
                            <w:rPr>
                              <w:lang w:val="en-US"/>
                            </w:rPr>
                            <w:t>Sweden</w:t>
                          </w:r>
                          <w:r w:rsidRPr="00217644">
                            <w:rPr>
                              <w:lang w:val="en-US"/>
                            </w:rPr>
                            <w:t xml:space="preserve"> </w:t>
                          </w:r>
                          <w:sdt>
                            <w:sdtPr>
                              <w:id w:val="-1566485857"/>
                              <w:placeholder>
                                <w:docPart w:val="0F15B8292892458187A2FDE44164890B"/>
                              </w:placeholder>
                              <w:showingPlcHdr/>
                            </w:sdtPr>
                            <w:sdtContent>
                              <w:r w:rsidR="00217644" w:rsidRPr="00217644">
                                <w:rPr>
                                  <w:rStyle w:val="PlaceholderText"/>
                                  <w:lang w:val="en-US"/>
                                </w:rPr>
                                <w:t>Click here to enter year</w:t>
                              </w:r>
                            </w:sdtContent>
                          </w:sdt>
                        </w:p>
                      </w:sdtContent>
                    </w:sdt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sdt>
      <w:sdtPr>
        <w:id w:val="984667529"/>
        <w:placeholder>
          <w:docPart w:val="C71FC827EDDC4304B8B5B9383E32AA68"/>
        </w:placeholder>
      </w:sdtPr>
      <w:sdtContent>
        <w:sdt>
          <w:sdtPr>
            <w:id w:val="-355194552"/>
            <w:placeholder>
              <w:docPart w:val="8F1CCC7C82B0443697EDD15D1DC08D73"/>
            </w:placeholder>
          </w:sdtPr>
          <w:sdtContent>
            <w:p w14:paraId="141CB366" w14:textId="226E1B4F" w:rsidR="00FF3FD9" w:rsidRPr="00E0747B" w:rsidRDefault="00C31D6E" w:rsidP="00E0747B">
              <w:pPr>
                <w:pStyle w:val="Titel"/>
                <w:spacing w:before="800"/>
                <w:rPr>
                  <w:b w:val="0"/>
                  <w:sz w:val="24"/>
                </w:rPr>
              </w:pPr>
              <w:r w:rsidRPr="00DE6978">
                <w:rPr>
                  <w:rFonts w:cs="Arial"/>
                  <w:sz w:val="51"/>
                  <w:szCs w:val="51"/>
                  <w:shd w:val="clear" w:color="auto" w:fill="FFFFFF"/>
                </w:rPr>
                <w:t>Comprehensive Study of Meta-heuristic Algorithms for</w:t>
              </w:r>
              <w:r w:rsidRPr="00DE6978">
                <w:rPr>
                  <w:rFonts w:ascii="Lato" w:hAnsi="Lato"/>
                </w:rPr>
                <w:br/>
              </w:r>
              <w:r w:rsidRPr="00DE6978">
                <w:rPr>
                  <w:rFonts w:cs="Arial"/>
                  <w:sz w:val="51"/>
                  <w:szCs w:val="51"/>
                  <w:shd w:val="clear" w:color="auto" w:fill="FFFFFF"/>
                </w:rPr>
                <w:t>Optimal Sizing of BESS in Multi-energy system</w:t>
              </w:r>
            </w:p>
          </w:sdtContent>
        </w:sdt>
      </w:sdtContent>
    </w:sdt>
    <w:sdt>
      <w:sdtPr>
        <w:id w:val="-846402233"/>
        <w:placeholder>
          <w:docPart w:val="1C88201B34E143849D32DCB3F5548D6A"/>
        </w:placeholder>
      </w:sdtPr>
      <w:sdtContent>
        <w:p w14:paraId="2C1AFAB1" w14:textId="45843DD1" w:rsidR="00BD6C19" w:rsidRPr="00A15578" w:rsidRDefault="00C31D6E" w:rsidP="00882929">
          <w:pPr>
            <w:pStyle w:val="Frfattare"/>
            <w:spacing w:before="560" w:after="120"/>
          </w:pPr>
          <w:r>
            <w:t>Joakim Ginste</w:t>
          </w:r>
        </w:p>
      </w:sdtContent>
    </w:sdt>
    <w:p w14:paraId="22101957" w14:textId="55C7579E" w:rsidR="004C08F4" w:rsidRPr="00A15578" w:rsidRDefault="004C08F4" w:rsidP="00CC2418">
      <w:pPr>
        <w:pStyle w:val="Frfattare"/>
        <w:spacing w:before="680"/>
        <w:ind w:left="-658"/>
        <w:jc w:val="center"/>
      </w:pPr>
      <w:r w:rsidRPr="00A15578">
        <w:br w:type="page"/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6"/>
        <w:gridCol w:w="4395"/>
        <w:gridCol w:w="3099"/>
      </w:tblGrid>
      <w:tr w:rsidR="00C31D6E" w14:paraId="26FA9724" w14:textId="77777777" w:rsidTr="00C31D6E">
        <w:trPr>
          <w:trHeight w:val="4808"/>
        </w:trPr>
        <w:tc>
          <w:tcPr>
            <w:tcW w:w="10490" w:type="dxa"/>
            <w:gridSpan w:val="3"/>
          </w:tcPr>
          <w:p w14:paraId="1D88DFB3" w14:textId="77777777" w:rsidR="00C31D6E" w:rsidRDefault="00C31D6E" w:rsidP="00414E0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2A34EB3C" wp14:editId="61D174BB">
                      <wp:simplePos x="0" y="0"/>
                      <wp:positionH relativeFrom="column">
                        <wp:posOffset>2588895</wp:posOffset>
                      </wp:positionH>
                      <wp:positionV relativeFrom="paragraph">
                        <wp:posOffset>182245</wp:posOffset>
                      </wp:positionV>
                      <wp:extent cx="3609975" cy="1404620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0997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83EE70" w14:textId="77777777" w:rsidR="00C31D6E" w:rsidRDefault="00C31D6E" w:rsidP="00C31D6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Master of Science Thesis</w:t>
                                  </w:r>
                                </w:p>
                                <w:p w14:paraId="3A5EFD41" w14:textId="77777777" w:rsidR="00C31D6E" w:rsidRDefault="00C31D6E" w:rsidP="00C31D6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Department of Energy Technology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br/>
                                    <w:t>KTH 2022</w:t>
                                  </w:r>
                                </w:p>
                                <w:p w14:paraId="692673CA" w14:textId="77777777" w:rsidR="00C31D6E" w:rsidRDefault="00C31D6E" w:rsidP="00C31D6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0334E9AC" w14:textId="77777777" w:rsidR="00C31D6E" w:rsidRPr="00E57551" w:rsidRDefault="00C31D6E" w:rsidP="00C31D6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7551">
                                    <w:rPr>
                                      <w:b/>
                                      <w:bCs/>
                                    </w:rPr>
                                    <w:t>Comprehensive Study of Meta-heuristic Algorithms for</w:t>
                                  </w:r>
                                </w:p>
                                <w:p w14:paraId="1FF5246F" w14:textId="77777777" w:rsidR="00C31D6E" w:rsidRDefault="00C31D6E" w:rsidP="00C31D6E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E57551">
                                    <w:rPr>
                                      <w:b/>
                                      <w:bCs/>
                                    </w:rPr>
                                    <w:t>Optimal Sizing of BESS in Multi-energy system</w:t>
                                  </w:r>
                                </w:p>
                                <w:p w14:paraId="1A836B9A" w14:textId="77777777" w:rsidR="00C31D6E" w:rsidRDefault="00C31D6E" w:rsidP="00C31D6E">
                                  <w:pPr>
                                    <w:jc w:val="center"/>
                                  </w:pPr>
                                  <w:r w:rsidRPr="004D49D0">
                                    <w:t>TRITA-ITM-EX 2022:460</w:t>
                                  </w:r>
                                </w:p>
                                <w:p w14:paraId="3EC3C30B" w14:textId="77777777" w:rsidR="00C31D6E" w:rsidRPr="004D49D0" w:rsidRDefault="00C31D6E" w:rsidP="00C31D6E">
                                  <w:pPr>
                                    <w:jc w:val="center"/>
                                  </w:pPr>
                                  <w:r>
                                    <w:t>Joakim Ginste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34EB3C" id="Text Box 2" o:spid="_x0000_s1027" type="#_x0000_t202" style="position:absolute;margin-left:203.85pt;margin-top:14.35pt;width:284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" filled="f" stroked="f">
                      <v:textbox style="mso-fit-shape-to-text:t">
                        <w:txbxContent>
                          <w:p w14:paraId="2283EE70" w14:textId="77777777" w:rsidR="00C31D6E" w:rsidRDefault="00C31D6E" w:rsidP="00C31D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Master of Science Thesis</w:t>
                            </w:r>
                          </w:p>
                          <w:p w14:paraId="3A5EFD41" w14:textId="77777777" w:rsidR="00C31D6E" w:rsidRDefault="00C31D6E" w:rsidP="00C31D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Department of Energy Technology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KTH 2022</w:t>
                            </w:r>
                          </w:p>
                          <w:p w14:paraId="692673CA" w14:textId="77777777" w:rsidR="00C31D6E" w:rsidRDefault="00C31D6E" w:rsidP="00C31D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334E9AC" w14:textId="77777777" w:rsidR="00C31D6E" w:rsidRPr="00E57551" w:rsidRDefault="00C31D6E" w:rsidP="00C31D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7551">
                              <w:rPr>
                                <w:b/>
                                <w:bCs/>
                              </w:rPr>
                              <w:t>Comprehensive Study of Meta-heuristic Algorithms for</w:t>
                            </w:r>
                          </w:p>
                          <w:p w14:paraId="1FF5246F" w14:textId="77777777" w:rsidR="00C31D6E" w:rsidRDefault="00C31D6E" w:rsidP="00C31D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7551">
                              <w:rPr>
                                <w:b/>
                                <w:bCs/>
                              </w:rPr>
                              <w:t>Optimal Sizing of BESS in Multi-energy system</w:t>
                            </w:r>
                          </w:p>
                          <w:p w14:paraId="1A836B9A" w14:textId="77777777" w:rsidR="00C31D6E" w:rsidRDefault="00C31D6E" w:rsidP="00C31D6E">
                            <w:pPr>
                              <w:jc w:val="center"/>
                            </w:pPr>
                            <w:r w:rsidRPr="004D49D0">
                              <w:t>TRITA-ITM-EX 2022:460</w:t>
                            </w:r>
                          </w:p>
                          <w:p w14:paraId="3EC3C30B" w14:textId="77777777" w:rsidR="00C31D6E" w:rsidRPr="004D49D0" w:rsidRDefault="00C31D6E" w:rsidP="00C31D6E">
                            <w:pPr>
                              <w:jc w:val="center"/>
                            </w:pPr>
                            <w:r>
                              <w:t>Joakim Ginste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7077F8C" wp14:editId="4C58C2B2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1753870</wp:posOffset>
                      </wp:positionV>
                      <wp:extent cx="1924050" cy="4381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E5D80" w14:textId="77777777" w:rsidR="00C31D6E" w:rsidRPr="00F15AEF" w:rsidRDefault="00C31D6E" w:rsidP="00C31D6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15AEF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KTH Industrial Engineering and Management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077F8C" id="_x0000_s1028" type="#_x0000_t202" style="position:absolute;margin-left:-2.4pt;margin-top:138.1pt;width:151.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" filled="f" stroked="f">
                      <v:textbox>
                        <w:txbxContent>
                          <w:p w14:paraId="771E5D80" w14:textId="77777777" w:rsidR="00C31D6E" w:rsidRPr="00F15AEF" w:rsidRDefault="00C31D6E" w:rsidP="00C31D6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15AE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KTH Industrial Engineering and Management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15578">
              <w:rPr>
                <w:noProof/>
                <w:lang w:val="sv-SE" w:eastAsia="sv-SE"/>
              </w:rPr>
              <w:drawing>
                <wp:anchor distT="0" distB="0" distL="114300" distR="114300" simplePos="0" relativeHeight="251670528" behindDoc="1" locked="0" layoutInCell="1" allowOverlap="1" wp14:anchorId="7947AE70" wp14:editId="4DFC07E1">
                  <wp:simplePos x="0" y="0"/>
                  <wp:positionH relativeFrom="column">
                    <wp:posOffset>179070</wp:posOffset>
                  </wp:positionH>
                  <wp:positionV relativeFrom="topMargin">
                    <wp:posOffset>163195</wp:posOffset>
                  </wp:positionV>
                  <wp:extent cx="1504950" cy="1504950"/>
                  <wp:effectExtent l="0" t="0" r="0" b="0"/>
                  <wp:wrapNone/>
                  <wp:docPr id="11" name="Bildobjekt 6" descr="Swedish logotype for KTH Royal Institute of Technology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objekt 6" descr="Swedish logotype for KTH Royal Institute of Technology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15578">
              <w:rPr>
                <w:noProof/>
                <w:lang w:val="sv-SE" w:eastAsia="sv-S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C7330E" wp14:editId="6CFE84A3">
                      <wp:simplePos x="0" y="0"/>
                      <wp:positionH relativeFrom="margin">
                        <wp:posOffset>-486879</wp:posOffset>
                      </wp:positionH>
                      <wp:positionV relativeFrom="page">
                        <wp:posOffset>9690100</wp:posOffset>
                      </wp:positionV>
                      <wp:extent cx="4637405" cy="645795"/>
                      <wp:effectExtent l="0" t="0" r="0" b="1905"/>
                      <wp:wrapNone/>
                      <wp:docPr id="10" name="Textru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740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1954A6" w:themeColor="accent1"/>
                                      <w:sz w:val="16"/>
                                      <w:lang w:val="pt-PT"/>
                                    </w:rPr>
                                    <w:id w:val="-1285027689"/>
                                    <w:lock w:val="contentLocked"/>
                                    <w:group/>
                                  </w:sdtPr>
                                  <w:sdtEndPr>
                                    <w:rPr>
                                      <w:rStyle w:val="Hyperlink"/>
                                      <w:lang w:val="en-GB"/>
                                    </w:rPr>
                                  </w:sdtEndPr>
                                  <w:sdtContent>
                                    <w:p w14:paraId="62F5F5E7" w14:textId="77777777" w:rsidR="00C31D6E" w:rsidRPr="00E014A5" w:rsidRDefault="00C31D6E" w:rsidP="00C1097E">
                                      <w:pPr>
                                        <w:pStyle w:val="TRITA-nummer"/>
                                        <w:rPr>
                                          <w:lang w:val="pt-PT"/>
                                        </w:rPr>
                                      </w:pPr>
                                      <w:r w:rsidRPr="00E014A5">
                                        <w:rPr>
                                          <w:lang w:val="pt-PT"/>
                                        </w:rPr>
                                        <w:t xml:space="preserve">TRITA – </w:t>
                                      </w:r>
                                      <w:sdt>
                                        <w:sdtPr>
                                          <w:id w:val="-933589421"/>
                                        </w:sdtPr>
                                        <w:sdtContent>
                                          <w:r w:rsidRPr="00F15AEF">
                                            <w:rPr>
                                              <w:lang w:val="sv-SE"/>
                                            </w:rPr>
                                            <w:t>ITM-EX 2022:460</w:t>
                                          </w:r>
                                        </w:sdtContent>
                                      </w:sdt>
                                    </w:p>
                                    <w:p w14:paraId="10E7893F" w14:textId="77777777" w:rsidR="00C31D6E" w:rsidRPr="00637386" w:rsidRDefault="00000000" w:rsidP="00C1097E">
                                      <w:pPr>
                                        <w:pStyle w:val="Webbadress"/>
                                        <w:spacing w:before="360"/>
                                        <w:rPr>
                                          <w:lang w:val="pt-PT"/>
                                        </w:rPr>
                                      </w:pPr>
                                      <w:hyperlink r:id="rId9" w:history="1">
                                        <w:r w:rsidR="00C31D6E" w:rsidRPr="00BA595B">
                                          <w:rPr>
                                            <w:rStyle w:val="Hyperlink"/>
                                          </w:rPr>
                                          <w:t>www.kth.se</w:t>
                                        </w:r>
                                      </w:hyperlink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7330E" id="Textruta 8" o:spid="_x0000_s1029" type="#_x0000_t202" style="position:absolute;margin-left:-38.35pt;margin-top:763pt;width:365.15pt;height:50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" filled="f" stroked="f" strokeweight=".5pt">
                      <v:textbox>
                        <w:txbxContent>
                          <w:sdt>
                            <w:sdtPr>
                              <w:rPr>
                                <w:color w:val="1954A6" w:themeColor="accent1"/>
                                <w:sz w:val="16"/>
                                <w:lang w:val="pt-PT"/>
                              </w:rPr>
                              <w:id w:val="-1285027689"/>
                              <w:lock w:val="contentLocked"/>
                              <w:group/>
                            </w:sdtPr>
                            <w:sdtEndPr>
                              <w:rPr>
                                <w:rStyle w:val="Hyperlink"/>
                                <w:lang w:val="en-GB"/>
                              </w:rPr>
                            </w:sdtEndPr>
                            <w:sdtContent>
                              <w:p w14:paraId="62F5F5E7" w14:textId="77777777" w:rsidR="00C31D6E" w:rsidRPr="00E014A5" w:rsidRDefault="00C31D6E" w:rsidP="00C1097E">
                                <w:pPr>
                                  <w:pStyle w:val="TRITA-nummer"/>
                                  <w:rPr>
                                    <w:lang w:val="pt-PT"/>
                                  </w:rPr>
                                </w:pPr>
                                <w:r w:rsidRPr="00E014A5">
                                  <w:rPr>
                                    <w:lang w:val="pt-PT"/>
                                  </w:rPr>
                                  <w:t xml:space="preserve">TRITA – </w:t>
                                </w:r>
                                <w:sdt>
                                  <w:sdtPr>
                                    <w:id w:val="-933589421"/>
                                  </w:sdtPr>
                                  <w:sdtContent>
                                    <w:r w:rsidRPr="00F15AEF">
                                      <w:rPr>
                                        <w:lang w:val="sv-SE"/>
                                      </w:rPr>
                                      <w:t>ITM-EX 2022:460</w:t>
                                    </w:r>
                                  </w:sdtContent>
                                </w:sdt>
                              </w:p>
                              <w:p w14:paraId="10E7893F" w14:textId="77777777" w:rsidR="00C31D6E" w:rsidRPr="00637386" w:rsidRDefault="00000000" w:rsidP="00C1097E">
                                <w:pPr>
                                  <w:pStyle w:val="Webbadress"/>
                                  <w:spacing w:before="360"/>
                                  <w:rPr>
                                    <w:lang w:val="pt-PT"/>
                                  </w:rPr>
                                </w:pPr>
                                <w:hyperlink r:id="rId10" w:history="1">
                                  <w:r w:rsidR="00C31D6E" w:rsidRPr="00BA595B">
                                    <w:rPr>
                                      <w:rStyle w:val="Hyperlink"/>
                                    </w:rPr>
                                    <w:t>www.kth.se</w:t>
                                  </w:r>
                                </w:hyperlink>
                              </w:p>
                            </w:sdtContent>
                          </w:sdt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C31D6E" w14:paraId="4A15323B" w14:textId="77777777" w:rsidTr="00C31D6E">
        <w:trPr>
          <w:trHeight w:val="1132"/>
        </w:trPr>
        <w:tc>
          <w:tcPr>
            <w:tcW w:w="2996" w:type="dxa"/>
          </w:tcPr>
          <w:p w14:paraId="768513FF" w14:textId="77777777" w:rsidR="00C31D6E" w:rsidRPr="00A15578" w:rsidRDefault="00C31D6E" w:rsidP="00414E04">
            <w:pPr>
              <w:rPr>
                <w:noProof/>
                <w:lang w:val="sv-SE" w:eastAsia="sv-SE"/>
              </w:rPr>
            </w:pPr>
            <w:r>
              <w:rPr>
                <w:noProof/>
                <w:lang w:val="sv-SE" w:eastAsia="sv-SE"/>
              </w:rPr>
              <w:t>Approved</w:t>
            </w:r>
          </w:p>
        </w:tc>
        <w:tc>
          <w:tcPr>
            <w:tcW w:w="4395" w:type="dxa"/>
          </w:tcPr>
          <w:p w14:paraId="6A5D0842" w14:textId="77777777" w:rsidR="00C31D6E" w:rsidRDefault="00C31D6E" w:rsidP="00414E04">
            <w:pPr>
              <w:rPr>
                <w:noProof/>
                <w:lang w:val="sv-SE" w:eastAsia="sv-SE"/>
              </w:rPr>
            </w:pPr>
            <w:r>
              <w:rPr>
                <w:noProof/>
                <w:lang w:val="sv-SE" w:eastAsia="sv-SE"/>
              </w:rPr>
              <w:t>Examiner</w:t>
            </w:r>
          </w:p>
          <w:p w14:paraId="0E12B81A" w14:textId="77777777" w:rsidR="00C31D6E" w:rsidRPr="00A15578" w:rsidRDefault="00C31D6E" w:rsidP="00414E04">
            <w:pPr>
              <w:rPr>
                <w:noProof/>
                <w:lang w:val="sv-SE" w:eastAsia="sv-SE"/>
              </w:rPr>
            </w:pPr>
            <w:r w:rsidRPr="00F15AEF">
              <w:rPr>
                <w:noProof/>
                <w:lang w:val="sv-SE" w:eastAsia="sv-SE"/>
              </w:rPr>
              <w:t>Justin NingWei Chiu</w:t>
            </w:r>
          </w:p>
        </w:tc>
        <w:tc>
          <w:tcPr>
            <w:tcW w:w="3099" w:type="dxa"/>
          </w:tcPr>
          <w:p w14:paraId="7F2D750A" w14:textId="77777777" w:rsidR="00C31D6E" w:rsidRDefault="00C31D6E" w:rsidP="00414E04">
            <w:pPr>
              <w:rPr>
                <w:noProof/>
                <w:lang w:val="sv-SE" w:eastAsia="sv-SE"/>
              </w:rPr>
            </w:pPr>
            <w:r>
              <w:rPr>
                <w:noProof/>
                <w:lang w:val="sv-SE" w:eastAsia="sv-SE"/>
              </w:rPr>
              <w:t>Supervisor</w:t>
            </w:r>
          </w:p>
          <w:p w14:paraId="0DEFF84C" w14:textId="77777777" w:rsidR="00C31D6E" w:rsidRPr="00A15578" w:rsidRDefault="00C31D6E" w:rsidP="00414E04">
            <w:pPr>
              <w:rPr>
                <w:noProof/>
                <w:lang w:val="sv-SE" w:eastAsia="sv-SE"/>
              </w:rPr>
            </w:pPr>
            <w:r w:rsidRPr="00F15AEF">
              <w:rPr>
                <w:noProof/>
                <w:lang w:val="sv-SE" w:eastAsia="sv-SE"/>
              </w:rPr>
              <w:t>Felipe Ignacio Gallardo</w:t>
            </w:r>
          </w:p>
        </w:tc>
      </w:tr>
    </w:tbl>
    <w:p w14:paraId="5EA8EB8E" w14:textId="77777777" w:rsidR="00A210F9" w:rsidRPr="00A15578" w:rsidRDefault="00BA595B" w:rsidP="003423DE">
      <w:r w:rsidRPr="00A15578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BF293" wp14:editId="3EF59A8A">
                <wp:simplePos x="0" y="0"/>
                <wp:positionH relativeFrom="margin">
                  <wp:posOffset>-486879</wp:posOffset>
                </wp:positionH>
                <wp:positionV relativeFrom="page">
                  <wp:posOffset>9690100</wp:posOffset>
                </wp:positionV>
                <wp:extent cx="4637405" cy="645795"/>
                <wp:effectExtent l="0" t="0" r="0" b="1905"/>
                <wp:wrapNone/>
                <wp:docPr id="8" name="Textru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1954A6" w:themeColor="accent1"/>
                                <w:sz w:val="16"/>
                                <w:lang w:val="pt-PT"/>
                              </w:rPr>
                              <w:id w:val="1624419607"/>
                              <w:lock w:val="contentLocked"/>
                              <w:placeholder>
                                <w:docPart w:val="B34928C33FF143158843D0A373082FC8"/>
                              </w:placeholder>
                              <w:group/>
                            </w:sdtPr>
                            <w:sdtEndPr>
                              <w:rPr>
                                <w:rStyle w:val="Hyperlink"/>
                                <w:lang w:val="en-GB"/>
                              </w:rPr>
                            </w:sdtEndPr>
                            <w:sdtContent>
                              <w:p w14:paraId="70528FD1" w14:textId="7C9B48E9" w:rsidR="00C1097E" w:rsidRPr="00E014A5" w:rsidRDefault="00C1097E" w:rsidP="00C1097E">
                                <w:pPr>
                                  <w:pStyle w:val="TRITA-nummer"/>
                                  <w:rPr>
                                    <w:lang w:val="pt-PT"/>
                                  </w:rPr>
                                </w:pPr>
                                <w:r w:rsidRPr="00E014A5">
                                  <w:rPr>
                                    <w:lang w:val="pt-PT"/>
                                  </w:rPr>
                                  <w:t xml:space="preserve">TRITA – </w:t>
                                </w:r>
                                <w:sdt>
                                  <w:sdtPr>
                                    <w:id w:val="-246959913"/>
                                  </w:sdtPr>
                                  <w:sdtContent>
                                    <w:r w:rsidR="00C31D6E" w:rsidRPr="00174FF1">
                                      <w:rPr>
                                        <w:lang w:val="sv-SE"/>
                                      </w:rPr>
                                      <w:t xml:space="preserve">ITM-EX 2022:460 </w:t>
                                    </w:r>
                                  </w:sdtContent>
                                </w:sdt>
                              </w:p>
                              <w:p w14:paraId="2A64322C" w14:textId="77777777" w:rsidR="00C1097E" w:rsidRPr="00637386" w:rsidRDefault="00000000" w:rsidP="00C1097E">
                                <w:pPr>
                                  <w:pStyle w:val="Webbadress"/>
                                  <w:spacing w:before="360"/>
                                  <w:rPr>
                                    <w:lang w:val="pt-PT"/>
                                  </w:rPr>
                                </w:pPr>
                                <w:hyperlink r:id="rId11" w:history="1">
                                  <w:r w:rsidR="00C1097E" w:rsidRPr="00BA595B">
                                    <w:rPr>
                                      <w:rStyle w:val="Hyperlink"/>
                                    </w:rPr>
                                    <w:t>www.kth.se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F293" id="_x0000_s1030" type="#_x0000_t202" style="position:absolute;margin-left:-38.35pt;margin-top:763pt;width:365.15pt;height:5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" filled="f" stroked="f" strokeweight=".5pt">
                <v:textbox>
                  <w:txbxContent>
                    <w:sdt>
                      <w:sdtPr>
                        <w:rPr>
                          <w:color w:val="1954A6" w:themeColor="accent1"/>
                          <w:sz w:val="16"/>
                          <w:lang w:val="pt-PT"/>
                        </w:rPr>
                        <w:id w:val="1624419607"/>
                        <w:lock w:val="contentLocked"/>
                        <w:placeholder>
                          <w:docPart w:val="B34928C33FF143158843D0A373082FC8"/>
                        </w:placeholder>
                        <w:group/>
                      </w:sdtPr>
                      <w:sdtEndPr>
                        <w:rPr>
                          <w:rStyle w:val="Hyperlink"/>
                          <w:lang w:val="en-GB"/>
                        </w:rPr>
                      </w:sdtEndPr>
                      <w:sdtContent>
                        <w:p w14:paraId="70528FD1" w14:textId="7C9B48E9" w:rsidR="00C1097E" w:rsidRPr="00E014A5" w:rsidRDefault="00C1097E" w:rsidP="00C1097E">
                          <w:pPr>
                            <w:pStyle w:val="TRITA-nummer"/>
                            <w:rPr>
                              <w:lang w:val="pt-PT"/>
                            </w:rPr>
                          </w:pPr>
                          <w:r w:rsidRPr="00E014A5">
                            <w:rPr>
                              <w:lang w:val="pt-PT"/>
                            </w:rPr>
                            <w:t xml:space="preserve">TRITA – </w:t>
                          </w:r>
                          <w:sdt>
                            <w:sdtPr>
                              <w:id w:val="-246959913"/>
                            </w:sdtPr>
                            <w:sdtContent>
                              <w:r w:rsidR="00C31D6E" w:rsidRPr="00174FF1">
                                <w:rPr>
                                  <w:lang w:val="sv-SE"/>
                                </w:rPr>
                                <w:t xml:space="preserve">ITM-EX 2022:460 </w:t>
                              </w:r>
                            </w:sdtContent>
                          </w:sdt>
                        </w:p>
                        <w:p w14:paraId="2A64322C" w14:textId="77777777" w:rsidR="00C1097E" w:rsidRPr="00637386" w:rsidRDefault="00000000" w:rsidP="00C1097E">
                          <w:pPr>
                            <w:pStyle w:val="Webbadress"/>
                            <w:spacing w:before="360"/>
                            <w:rPr>
                              <w:lang w:val="pt-PT"/>
                            </w:rPr>
                          </w:pPr>
                          <w:hyperlink r:id="rId12" w:history="1">
                            <w:r w:rsidR="00C1097E" w:rsidRPr="00BA595B">
                              <w:rPr>
                                <w:rStyle w:val="Hyperlink"/>
                              </w:rPr>
                              <w:t>www.kth.se</w:t>
                            </w:r>
                          </w:hyperlink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="00A210F9" w:rsidRPr="00A15578" w:rsidSect="00A77023">
      <w:footerReference w:type="default" r:id="rId13"/>
      <w:pgSz w:w="11906" w:h="16838"/>
      <w:pgMar w:top="226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4FE7" w14:textId="77777777" w:rsidR="00A52E28" w:rsidRDefault="00A52E28" w:rsidP="00A210F9">
      <w:pPr>
        <w:spacing w:after="0" w:line="240" w:lineRule="auto"/>
      </w:pPr>
      <w:r>
        <w:separator/>
      </w:r>
    </w:p>
  </w:endnote>
  <w:endnote w:type="continuationSeparator" w:id="0">
    <w:p w14:paraId="6B55D759" w14:textId="77777777" w:rsidR="00A52E28" w:rsidRDefault="00A52E28" w:rsidP="00A2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5454A" w14:textId="77777777" w:rsidR="00A210F9" w:rsidRDefault="00A210F9">
    <w:pPr>
      <w:pStyle w:val="Footer"/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A39361" wp14:editId="5C59DC6F">
              <wp:simplePos x="0" y="0"/>
              <wp:positionH relativeFrom="margin">
                <wp:align>center</wp:align>
              </wp:positionH>
              <wp:positionV relativeFrom="paragraph">
                <wp:posOffset>321633</wp:posOffset>
              </wp:positionV>
              <wp:extent cx="6588000" cy="0"/>
              <wp:effectExtent l="0" t="0" r="22860" b="38100"/>
              <wp:wrapNone/>
              <wp:docPr id="1" name="Rak koppling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06FA12E" id="Rak koppling 1" o:spid="_x0000_s1026" alt="&quot;&quot;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5.35pt" to="518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" strokecolor="#1954a6 [3204]" strokeweight="1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1443" w14:textId="77777777" w:rsidR="00A52E28" w:rsidRDefault="00A52E28" w:rsidP="00A210F9">
      <w:pPr>
        <w:spacing w:after="0" w:line="240" w:lineRule="auto"/>
      </w:pPr>
      <w:r>
        <w:separator/>
      </w:r>
    </w:p>
  </w:footnote>
  <w:footnote w:type="continuationSeparator" w:id="0">
    <w:p w14:paraId="431ECA78" w14:textId="77777777" w:rsidR="00A52E28" w:rsidRDefault="00A52E28" w:rsidP="00A21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2AB0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BECC8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A02DA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CA16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B4B4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0EC3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4A8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ECB0E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FED7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52EF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479079">
    <w:abstractNumId w:val="8"/>
  </w:num>
  <w:num w:numId="2" w16cid:durableId="1998024328">
    <w:abstractNumId w:val="3"/>
  </w:num>
  <w:num w:numId="3" w16cid:durableId="1577665518">
    <w:abstractNumId w:val="2"/>
  </w:num>
  <w:num w:numId="4" w16cid:durableId="1252275458">
    <w:abstractNumId w:val="1"/>
  </w:num>
  <w:num w:numId="5" w16cid:durableId="210310249">
    <w:abstractNumId w:val="0"/>
  </w:num>
  <w:num w:numId="6" w16cid:durableId="96368558">
    <w:abstractNumId w:val="9"/>
  </w:num>
  <w:num w:numId="7" w16cid:durableId="742409568">
    <w:abstractNumId w:val="7"/>
  </w:num>
  <w:num w:numId="8" w16cid:durableId="2113351587">
    <w:abstractNumId w:val="6"/>
  </w:num>
  <w:num w:numId="9" w16cid:durableId="2131631242">
    <w:abstractNumId w:val="5"/>
  </w:num>
  <w:num w:numId="10" w16cid:durableId="1081486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6E"/>
    <w:rsid w:val="000D25A7"/>
    <w:rsid w:val="000E33DA"/>
    <w:rsid w:val="00174FF1"/>
    <w:rsid w:val="001B667B"/>
    <w:rsid w:val="001D0C1B"/>
    <w:rsid w:val="00217644"/>
    <w:rsid w:val="00271314"/>
    <w:rsid w:val="00295B90"/>
    <w:rsid w:val="002F303E"/>
    <w:rsid w:val="003423DE"/>
    <w:rsid w:val="003626AC"/>
    <w:rsid w:val="003E5B96"/>
    <w:rsid w:val="00421A0E"/>
    <w:rsid w:val="0046687C"/>
    <w:rsid w:val="004708CE"/>
    <w:rsid w:val="00480A58"/>
    <w:rsid w:val="004C08F4"/>
    <w:rsid w:val="005040DF"/>
    <w:rsid w:val="00515681"/>
    <w:rsid w:val="0053255F"/>
    <w:rsid w:val="00586474"/>
    <w:rsid w:val="005B3241"/>
    <w:rsid w:val="005C4F74"/>
    <w:rsid w:val="005C767E"/>
    <w:rsid w:val="00637386"/>
    <w:rsid w:val="006A3DF6"/>
    <w:rsid w:val="006E1C05"/>
    <w:rsid w:val="00820640"/>
    <w:rsid w:val="00822F8B"/>
    <w:rsid w:val="00882929"/>
    <w:rsid w:val="009A46E1"/>
    <w:rsid w:val="009B3227"/>
    <w:rsid w:val="00A15578"/>
    <w:rsid w:val="00A210F9"/>
    <w:rsid w:val="00A52E28"/>
    <w:rsid w:val="00A54DBB"/>
    <w:rsid w:val="00A77023"/>
    <w:rsid w:val="00AE05D5"/>
    <w:rsid w:val="00AF425D"/>
    <w:rsid w:val="00B1157F"/>
    <w:rsid w:val="00B977A8"/>
    <w:rsid w:val="00BA595B"/>
    <w:rsid w:val="00BB3F29"/>
    <w:rsid w:val="00BD6C19"/>
    <w:rsid w:val="00BF2CC2"/>
    <w:rsid w:val="00BF4046"/>
    <w:rsid w:val="00C1097E"/>
    <w:rsid w:val="00C27BE3"/>
    <w:rsid w:val="00C31D6E"/>
    <w:rsid w:val="00C8644C"/>
    <w:rsid w:val="00CC2418"/>
    <w:rsid w:val="00CE6D56"/>
    <w:rsid w:val="00D71CD2"/>
    <w:rsid w:val="00E014A5"/>
    <w:rsid w:val="00E03CE9"/>
    <w:rsid w:val="00E0747B"/>
    <w:rsid w:val="00EF2509"/>
    <w:rsid w:val="00F7482B"/>
    <w:rsid w:val="00FB5085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44CDB0"/>
  <w15:chartTrackingRefBased/>
  <w15:docId w15:val="{740B126A-6203-4965-B235-7296D5D6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3DE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637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3E7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37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3E7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637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C2952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373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3E7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373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3E7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373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373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373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373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77A8"/>
    <w:rPr>
      <w:color w:val="808080"/>
      <w:lang w:val="en-GB"/>
    </w:rPr>
  </w:style>
  <w:style w:type="paragraph" w:customStyle="1" w:styleId="Titel">
    <w:name w:val="Titel"/>
    <w:basedOn w:val="Normal"/>
    <w:qFormat/>
    <w:rsid w:val="00E03CE9"/>
    <w:pPr>
      <w:outlineLvl w:val="0"/>
    </w:pPr>
    <w:rPr>
      <w:b/>
      <w:sz w:val="52"/>
    </w:rPr>
  </w:style>
  <w:style w:type="paragraph" w:styleId="Subtitle">
    <w:name w:val="Subtitle"/>
    <w:basedOn w:val="Normal"/>
    <w:next w:val="Normal"/>
    <w:link w:val="SubtitleChar"/>
    <w:qFormat/>
    <w:rsid w:val="00E03CE9"/>
    <w:pPr>
      <w:numPr>
        <w:ilvl w:val="1"/>
      </w:numPr>
      <w:outlineLvl w:val="1"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rsid w:val="00E03CE9"/>
    <w:rPr>
      <w:rFonts w:eastAsiaTheme="minorEastAsia"/>
      <w:sz w:val="32"/>
      <w:lang w:val="en-GB"/>
    </w:rPr>
  </w:style>
  <w:style w:type="paragraph" w:customStyle="1" w:styleId="Frfattare">
    <w:name w:val="Författare"/>
    <w:basedOn w:val="Normal"/>
    <w:uiPriority w:val="1"/>
    <w:qFormat/>
    <w:rsid w:val="00EF2509"/>
    <w:rPr>
      <w:b/>
      <w:caps/>
    </w:rPr>
  </w:style>
  <w:style w:type="paragraph" w:styleId="Header">
    <w:name w:val="header"/>
    <w:basedOn w:val="Normal"/>
    <w:link w:val="HeaderChar"/>
    <w:uiPriority w:val="99"/>
    <w:semiHidden/>
    <w:rsid w:val="00A21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046"/>
    <w:rPr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71CD2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71CD2"/>
    <w:rPr>
      <w:sz w:val="16"/>
      <w:lang w:val="en-GB"/>
    </w:rPr>
  </w:style>
  <w:style w:type="paragraph" w:customStyle="1" w:styleId="Webbadress">
    <w:name w:val="Webbadress"/>
    <w:basedOn w:val="Footer"/>
    <w:uiPriority w:val="99"/>
    <w:semiHidden/>
    <w:qFormat/>
    <w:rsid w:val="00C1097E"/>
    <w:rPr>
      <w:color w:val="1954A6" w:themeColor="accent1"/>
    </w:rPr>
  </w:style>
  <w:style w:type="paragraph" w:customStyle="1" w:styleId="TRITA-nummer">
    <w:name w:val="TRITA-nummer"/>
    <w:basedOn w:val="Footer"/>
    <w:uiPriority w:val="2"/>
    <w:qFormat/>
    <w:rsid w:val="00C1097E"/>
    <w:rPr>
      <w:sz w:val="20"/>
    </w:rPr>
  </w:style>
  <w:style w:type="character" w:styleId="Hyperlink">
    <w:name w:val="Hyperlink"/>
    <w:basedOn w:val="DefaultParagraphFont"/>
    <w:uiPriority w:val="99"/>
    <w:unhideWhenUsed/>
    <w:rsid w:val="003423DE"/>
    <w:rPr>
      <w:rFonts w:ascii="Arial" w:hAnsi="Arial"/>
      <w:color w:val="1954A6" w:themeColor="accent1"/>
      <w:sz w:val="16"/>
      <w:u w:val="none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595B"/>
    <w:rPr>
      <w:color w:val="605E5C"/>
      <w:shd w:val="clear" w:color="auto" w:fill="E1DFDD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637386"/>
    <w:pPr>
      <w:framePr w:w="7938" w:h="1984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37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37386"/>
    <w:rPr>
      <w:sz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37386"/>
    <w:rPr>
      <w:color w:val="954F72" w:themeColor="followedHyperlink"/>
      <w:u w:val="single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37386"/>
    <w:rPr>
      <w:sz w:val="24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86"/>
    <w:rPr>
      <w:rFonts w:ascii="Segoe UI" w:hAnsi="Segoe UI" w:cs="Segoe UI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qFormat/>
    <w:rsid w:val="00637386"/>
    <w:rPr>
      <w:i/>
      <w:iCs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637386"/>
    <w:rPr>
      <w:b/>
      <w:bCs/>
      <w:i/>
      <w:iCs/>
      <w:spacing w:val="5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37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7386"/>
    <w:rPr>
      <w:sz w:val="24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37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37386"/>
    <w:rPr>
      <w:sz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37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7386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3738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37386"/>
    <w:rPr>
      <w:sz w:val="24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738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7386"/>
    <w:rPr>
      <w:sz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37386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37386"/>
    <w:rPr>
      <w:sz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3738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7386"/>
    <w:rPr>
      <w:sz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3738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37386"/>
    <w:rPr>
      <w:sz w:val="16"/>
      <w:szCs w:val="16"/>
      <w:lang w:val="en-GB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63738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7386"/>
    <w:rPr>
      <w:i/>
      <w:iCs/>
      <w:color w:val="404040" w:themeColor="text1" w:themeTint="BF"/>
      <w:sz w:val="24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3738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63738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7386"/>
  </w:style>
  <w:style w:type="character" w:customStyle="1" w:styleId="DateChar">
    <w:name w:val="Date Char"/>
    <w:basedOn w:val="DefaultParagraphFont"/>
    <w:link w:val="Date"/>
    <w:uiPriority w:val="99"/>
    <w:semiHidden/>
    <w:rsid w:val="00637386"/>
    <w:rPr>
      <w:sz w:val="24"/>
      <w:lang w:val="en-GB"/>
    </w:rPr>
  </w:style>
  <w:style w:type="character" w:styleId="SubtleEmphasis">
    <w:name w:val="Subtle Emphasis"/>
    <w:basedOn w:val="DefaultParagraphFont"/>
    <w:uiPriority w:val="19"/>
    <w:semiHidden/>
    <w:qFormat/>
    <w:rsid w:val="00637386"/>
    <w:rPr>
      <w:i/>
      <w:iCs/>
      <w:color w:val="404040" w:themeColor="text1" w:themeTint="BF"/>
      <w:lang w:val="en-GB"/>
    </w:rPr>
  </w:style>
  <w:style w:type="character" w:styleId="SubtleReference">
    <w:name w:val="Subtle Reference"/>
    <w:basedOn w:val="DefaultParagraphFont"/>
    <w:uiPriority w:val="31"/>
    <w:semiHidden/>
    <w:qFormat/>
    <w:rsid w:val="00637386"/>
    <w:rPr>
      <w:smallCaps/>
      <w:color w:val="5A5A5A" w:themeColor="text1" w:themeTint="A5"/>
      <w:lang w:val="en-GB"/>
    </w:rPr>
  </w:style>
  <w:style w:type="table" w:styleId="TableSubtle1">
    <w:name w:val="Table Subtle 1"/>
    <w:basedOn w:val="TableNormal"/>
    <w:uiPriority w:val="99"/>
    <w:semiHidden/>
    <w:unhideWhenUsed/>
    <w:rsid w:val="006373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373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3738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386"/>
    <w:rPr>
      <w:rFonts w:ascii="Segoe UI" w:hAnsi="Segoe UI" w:cs="Segoe UI"/>
      <w:sz w:val="16"/>
      <w:szCs w:val="16"/>
      <w:lang w:val="en-GB"/>
    </w:rPr>
  </w:style>
  <w:style w:type="table" w:styleId="TableElegant">
    <w:name w:val="Table Elegant"/>
    <w:basedOn w:val="TableNormal"/>
    <w:uiPriority w:val="99"/>
    <w:semiHidden/>
    <w:unhideWhenUsed/>
    <w:rsid w:val="0063738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63738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373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37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37386"/>
    <w:rPr>
      <w:sz w:val="24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37386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7386"/>
    <w:rPr>
      <w:sz w:val="20"/>
      <w:szCs w:val="20"/>
      <w:lang w:val="en-GB"/>
    </w:rPr>
  </w:style>
  <w:style w:type="table" w:styleId="ColorfulList">
    <w:name w:val="Colorful List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D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D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326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3263" w:themeColor="accent1" w:themeShade="99"/>
          <w:insideV w:val="nil"/>
        </w:tcBorders>
        <w:shd w:val="clear" w:color="auto" w:fill="0F326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3263" w:themeFill="accent1" w:themeFillShade="99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74A5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6373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3738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3738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</w:rPr>
      <w:tblPr/>
      <w:tcPr>
        <w:shd w:val="clear" w:color="auto" w:fill="90B7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B7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23E7C" w:themeFill="accent1" w:themeFillShade="BF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37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37386"/>
    <w:rPr>
      <w:i/>
      <w:iCs/>
      <w:sz w:val="24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637386"/>
    <w:rPr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637386"/>
    <w:rPr>
      <w:i/>
      <w:iCs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637386"/>
    <w:rPr>
      <w:rFonts w:ascii="Consolas" w:hAnsi="Consolas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637386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637386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3738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37386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637386"/>
    <w:pPr>
      <w:pBdr>
        <w:top w:val="single" w:sz="2" w:space="10" w:color="1954A6" w:themeColor="accent1"/>
        <w:left w:val="single" w:sz="2" w:space="10" w:color="1954A6" w:themeColor="accent1"/>
        <w:bottom w:val="single" w:sz="2" w:space="10" w:color="1954A6" w:themeColor="accent1"/>
        <w:right w:val="single" w:sz="2" w:space="10" w:color="1954A6" w:themeColor="accent1"/>
      </w:pBdr>
      <w:ind w:left="1152" w:right="1152"/>
    </w:pPr>
    <w:rPr>
      <w:rFonts w:asciiTheme="minorHAnsi" w:eastAsiaTheme="minorEastAsia" w:hAnsiTheme="minorHAnsi"/>
      <w:i/>
      <w:iCs/>
      <w:color w:val="1954A6" w:themeColor="accent1"/>
    </w:rPr>
  </w:style>
  <w:style w:type="paragraph" w:styleId="NoSpacing">
    <w:name w:val="No Spacing"/>
    <w:uiPriority w:val="1"/>
    <w:semiHidden/>
    <w:qFormat/>
    <w:rsid w:val="00637386"/>
    <w:pPr>
      <w:spacing w:after="0" w:line="240" w:lineRule="auto"/>
    </w:pPr>
    <w:rPr>
      <w:sz w:val="24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37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37386"/>
    <w:rPr>
      <w:sz w:val="24"/>
      <w:lang w:val="en-GB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7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738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3738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3738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3738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3738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3738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3738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37386"/>
    <w:pPr>
      <w:spacing w:after="100"/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386"/>
    <w:pPr>
      <w:outlineLvl w:val="9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37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386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37386"/>
    <w:rPr>
      <w:sz w:val="16"/>
      <w:szCs w:val="16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386"/>
    <w:rPr>
      <w:b/>
      <w:bCs/>
      <w:sz w:val="20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63738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3738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3738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3738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3738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3738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3738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3738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3738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37386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semiHidden/>
    <w:qFormat/>
    <w:rsid w:val="0063738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bottom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1954A6" w:themeColor="accent1"/>
        <w:left w:val="single" w:sz="4" w:space="0" w:color="1954A6" w:themeColor="accent1"/>
        <w:bottom w:val="single" w:sz="4" w:space="0" w:color="1954A6" w:themeColor="accent1"/>
        <w:right w:val="single" w:sz="4" w:space="0" w:color="1954A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54A6" w:themeColor="accent1"/>
          <w:right w:val="single" w:sz="4" w:space="0" w:color="1954A6" w:themeColor="accent1"/>
        </w:tcBorders>
      </w:tcPr>
    </w:tblStylePr>
    <w:tblStylePr w:type="band1Horz">
      <w:tblPr/>
      <w:tcPr>
        <w:tcBorders>
          <w:top w:val="single" w:sz="4" w:space="0" w:color="1954A6" w:themeColor="accent1"/>
          <w:bottom w:val="single" w:sz="4" w:space="0" w:color="1954A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54A6" w:themeColor="accent1"/>
          <w:left w:val="nil"/>
        </w:tcBorders>
      </w:tcPr>
    </w:tblStylePr>
    <w:tblStylePr w:type="swCell">
      <w:tblPr/>
      <w:tcPr>
        <w:tcBorders>
          <w:top w:val="double" w:sz="4" w:space="0" w:color="1954A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54A6" w:themeColor="accent1"/>
        <w:left w:val="single" w:sz="24" w:space="0" w:color="1954A6" w:themeColor="accent1"/>
        <w:bottom w:val="single" w:sz="24" w:space="0" w:color="1954A6" w:themeColor="accent1"/>
        <w:right w:val="single" w:sz="24" w:space="0" w:color="1954A6" w:themeColor="accent1"/>
      </w:tblBorders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1954A6" w:themeColor="accent1"/>
        <w:bottom w:val="single" w:sz="4" w:space="0" w:color="1954A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54A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54A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54A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54A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54A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637386"/>
  </w:style>
  <w:style w:type="table" w:styleId="LightList">
    <w:name w:val="Light List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73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54A6" w:themeColor="accent1"/>
          <w:left w:val="nil"/>
          <w:bottom w:val="single" w:sz="8" w:space="0" w:color="1954A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1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H w:val="nil"/>
          <w:insideV w:val="single" w:sz="8" w:space="0" w:color="1954A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</w:tcPr>
    </w:tblStylePr>
    <w:tblStylePr w:type="band1Vert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  <w:shd w:val="clear" w:color="auto" w:fill="BAD2F4" w:themeFill="accent1" w:themeFillTint="3F"/>
      </w:tcPr>
    </w:tblStylePr>
    <w:tblStylePr w:type="band2Horz">
      <w:tblPr/>
      <w:tcPr>
        <w:tcBorders>
          <w:top w:val="single" w:sz="8" w:space="0" w:color="1954A6" w:themeColor="accent1"/>
          <w:left w:val="single" w:sz="8" w:space="0" w:color="1954A6" w:themeColor="accent1"/>
          <w:bottom w:val="single" w:sz="8" w:space="0" w:color="1954A6" w:themeColor="accent1"/>
          <w:right w:val="single" w:sz="8" w:space="0" w:color="1954A6" w:themeColor="accent1"/>
          <w:insideV w:val="single" w:sz="8" w:space="0" w:color="1954A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37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37386"/>
    <w:rPr>
      <w:rFonts w:ascii="Consolas" w:hAnsi="Consolas"/>
      <w:sz w:val="20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37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3738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table" w:styleId="MediumList1">
    <w:name w:val="Medium Lis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bottom w:val="single" w:sz="8" w:space="0" w:color="1954A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54A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54A6" w:themeColor="accent1"/>
          <w:bottom w:val="single" w:sz="8" w:space="0" w:color="1954A6" w:themeColor="accent1"/>
        </w:tcBorders>
      </w:tc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shd w:val="clear" w:color="auto" w:fill="BAD2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54A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54A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54A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54A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2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2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78DF" w:themeColor="accent1" w:themeTint="BF"/>
          <w:left w:val="single" w:sz="8" w:space="0" w:color="2F78DF" w:themeColor="accent1" w:themeTint="BF"/>
          <w:bottom w:val="single" w:sz="8" w:space="0" w:color="2F78DF" w:themeColor="accent1" w:themeTint="BF"/>
          <w:right w:val="single" w:sz="8" w:space="0" w:color="2F78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2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2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2F78DF" w:themeColor="accent1" w:themeTint="BF"/>
        <w:left w:val="single" w:sz="8" w:space="0" w:color="2F78DF" w:themeColor="accent1" w:themeTint="BF"/>
        <w:bottom w:val="single" w:sz="8" w:space="0" w:color="2F78DF" w:themeColor="accent1" w:themeTint="BF"/>
        <w:right w:val="single" w:sz="8" w:space="0" w:color="2F78DF" w:themeColor="accent1" w:themeTint="BF"/>
        <w:insideH w:val="single" w:sz="8" w:space="0" w:color="2F78DF" w:themeColor="accent1" w:themeTint="BF"/>
        <w:insideV w:val="single" w:sz="8" w:space="0" w:color="2F78DF" w:themeColor="accent1" w:themeTint="BF"/>
      </w:tblBorders>
    </w:tblPr>
    <w:tcPr>
      <w:shd w:val="clear" w:color="auto" w:fill="BAD2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78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shd w:val="clear" w:color="auto" w:fill="74A5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54A6" w:themeColor="accent1"/>
        <w:left w:val="single" w:sz="8" w:space="0" w:color="1954A6" w:themeColor="accent1"/>
        <w:bottom w:val="single" w:sz="8" w:space="0" w:color="1954A6" w:themeColor="accent1"/>
        <w:right w:val="single" w:sz="8" w:space="0" w:color="1954A6" w:themeColor="accent1"/>
        <w:insideH w:val="single" w:sz="8" w:space="0" w:color="1954A6" w:themeColor="accent1"/>
        <w:insideV w:val="single" w:sz="8" w:space="0" w:color="1954A6" w:themeColor="accent1"/>
      </w:tblBorders>
    </w:tblPr>
    <w:tcPr>
      <w:shd w:val="clear" w:color="auto" w:fill="BAD2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D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BF6" w:themeFill="accent1" w:themeFillTint="33"/>
      </w:tcPr>
    </w:tblStylePr>
    <w:tblStylePr w:type="band1Vert">
      <w:tblPr/>
      <w:tcPr>
        <w:shd w:val="clear" w:color="auto" w:fill="74A5EA" w:themeFill="accent1" w:themeFillTint="7F"/>
      </w:tcPr>
    </w:tblStylePr>
    <w:tblStylePr w:type="band1Horz">
      <w:tblPr/>
      <w:tcPr>
        <w:tcBorders>
          <w:insideH w:val="single" w:sz="6" w:space="0" w:color="1954A6" w:themeColor="accent1"/>
          <w:insideV w:val="single" w:sz="6" w:space="0" w:color="1954A6" w:themeColor="accent1"/>
        </w:tcBorders>
        <w:shd w:val="clear" w:color="auto" w:fill="74A5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73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2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54A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54A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4A5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4A5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73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6373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54A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295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3E7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E7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73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637386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637386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637386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37386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37386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37386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37386"/>
    <w:pPr>
      <w:numPr>
        <w:numId w:val="5"/>
      </w:numPr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637386"/>
    <w:rPr>
      <w:color w:val="2B579A"/>
      <w:shd w:val="clear" w:color="auto" w:fill="E1DFDD"/>
      <w:lang w:val="en-GB"/>
    </w:rPr>
  </w:style>
  <w:style w:type="table" w:styleId="PlainTable1">
    <w:name w:val="Plain Table 1"/>
    <w:basedOn w:val="TableNormal"/>
    <w:uiPriority w:val="41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73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37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37386"/>
    <w:rPr>
      <w:rFonts w:ascii="Consolas" w:hAnsi="Consolas"/>
      <w:sz w:val="21"/>
      <w:szCs w:val="21"/>
      <w:lang w:val="en-GB"/>
    </w:rPr>
  </w:style>
  <w:style w:type="table" w:styleId="TableProfessional">
    <w:name w:val="Table Professional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637386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37386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37386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37386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37386"/>
    <w:pPr>
      <w:numPr>
        <w:numId w:val="10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37386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37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3738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86"/>
    <w:rPr>
      <w:rFonts w:asciiTheme="majorHAnsi" w:eastAsiaTheme="majorEastAsia" w:hAnsiTheme="majorHAnsi" w:cstheme="majorBidi"/>
      <w:i/>
      <w:iCs/>
      <w:color w:val="123E7C" w:themeColor="accent1" w:themeShade="BF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86"/>
    <w:rPr>
      <w:rFonts w:asciiTheme="majorHAnsi" w:eastAsiaTheme="majorEastAsia" w:hAnsiTheme="majorHAnsi" w:cstheme="majorBidi"/>
      <w:color w:val="123E7C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86"/>
    <w:rPr>
      <w:rFonts w:asciiTheme="majorHAnsi" w:eastAsiaTheme="majorEastAsia" w:hAnsiTheme="majorHAnsi" w:cstheme="majorBidi"/>
      <w:color w:val="0C2952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86"/>
    <w:rPr>
      <w:rFonts w:asciiTheme="majorHAnsi" w:eastAsiaTheme="majorEastAsia" w:hAnsiTheme="majorHAnsi" w:cstheme="majorBidi"/>
      <w:i/>
      <w:iCs/>
      <w:color w:val="0C2952" w:themeColor="accent1" w:themeShade="7F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table" w:styleId="GridTable1Light">
    <w:name w:val="Grid Table 1 Light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0B7EE" w:themeColor="accent1" w:themeTint="66"/>
        <w:left w:val="single" w:sz="4" w:space="0" w:color="90B7EE" w:themeColor="accent1" w:themeTint="66"/>
        <w:bottom w:val="single" w:sz="4" w:space="0" w:color="90B7EE" w:themeColor="accent1" w:themeTint="66"/>
        <w:right w:val="single" w:sz="4" w:space="0" w:color="90B7EE" w:themeColor="accent1" w:themeTint="66"/>
        <w:insideH w:val="single" w:sz="4" w:space="0" w:color="90B7EE" w:themeColor="accent1" w:themeTint="66"/>
        <w:insideV w:val="single" w:sz="4" w:space="0" w:color="90B7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5893E6" w:themeColor="accent1" w:themeTint="99"/>
        <w:bottom w:val="single" w:sz="2" w:space="0" w:color="5893E6" w:themeColor="accent1" w:themeTint="99"/>
        <w:insideH w:val="single" w:sz="2" w:space="0" w:color="5893E6" w:themeColor="accent1" w:themeTint="99"/>
        <w:insideV w:val="single" w:sz="2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3E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3E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738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54A6" w:themeColor="accent1"/>
          <w:left w:val="single" w:sz="4" w:space="0" w:color="1954A6" w:themeColor="accent1"/>
          <w:bottom w:val="single" w:sz="4" w:space="0" w:color="1954A6" w:themeColor="accent1"/>
          <w:right w:val="single" w:sz="4" w:space="0" w:color="1954A6" w:themeColor="accent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</w:rPr>
      <w:tblPr/>
      <w:tcPr>
        <w:tcBorders>
          <w:top w:val="double" w:sz="4" w:space="0" w:color="1954A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DB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54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54A6" w:themeFill="accent1"/>
      </w:tcPr>
    </w:tblStylePr>
    <w:tblStylePr w:type="band1Vert">
      <w:tblPr/>
      <w:tcPr>
        <w:shd w:val="clear" w:color="auto" w:fill="90B7EE" w:themeFill="accent1" w:themeFillTint="66"/>
      </w:tcPr>
    </w:tblStylePr>
    <w:tblStylePr w:type="band1Horz">
      <w:tblPr/>
      <w:tcPr>
        <w:shd w:val="clear" w:color="auto" w:fill="90B7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73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93E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93E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738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7386"/>
    <w:pPr>
      <w:spacing w:after="0" w:line="240" w:lineRule="auto"/>
    </w:pPr>
    <w:rPr>
      <w:color w:val="123E7C" w:themeColor="accent1" w:themeShade="BF"/>
    </w:rPr>
    <w:tblPr>
      <w:tblStyleRowBandSize w:val="1"/>
      <w:tblStyleColBandSize w:val="1"/>
      <w:tblBorders>
        <w:top w:val="single" w:sz="4" w:space="0" w:color="5893E6" w:themeColor="accent1" w:themeTint="99"/>
        <w:left w:val="single" w:sz="4" w:space="0" w:color="5893E6" w:themeColor="accent1" w:themeTint="99"/>
        <w:bottom w:val="single" w:sz="4" w:space="0" w:color="5893E6" w:themeColor="accent1" w:themeTint="99"/>
        <w:right w:val="single" w:sz="4" w:space="0" w:color="5893E6" w:themeColor="accent1" w:themeTint="99"/>
        <w:insideH w:val="single" w:sz="4" w:space="0" w:color="5893E6" w:themeColor="accent1" w:themeTint="99"/>
        <w:insideV w:val="single" w:sz="4" w:space="0" w:color="5893E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DBF6" w:themeFill="accent1" w:themeFillTint="33"/>
      </w:tcPr>
    </w:tblStylePr>
    <w:tblStylePr w:type="band1Horz">
      <w:tblPr/>
      <w:tcPr>
        <w:shd w:val="clear" w:color="auto" w:fill="C7DBF6" w:themeFill="accent1" w:themeFillTint="33"/>
      </w:tcPr>
    </w:tblStylePr>
    <w:tblStylePr w:type="neCell">
      <w:tblPr/>
      <w:tcPr>
        <w:tcBorders>
          <w:bottom w:val="single" w:sz="4" w:space="0" w:color="5893E6" w:themeColor="accent1" w:themeTint="99"/>
        </w:tcBorders>
      </w:tcPr>
    </w:tblStylePr>
    <w:tblStylePr w:type="nwCell">
      <w:tblPr/>
      <w:tcPr>
        <w:tcBorders>
          <w:bottom w:val="single" w:sz="4" w:space="0" w:color="5893E6" w:themeColor="accent1" w:themeTint="99"/>
        </w:tcBorders>
      </w:tcPr>
    </w:tblStylePr>
    <w:tblStylePr w:type="seCell">
      <w:tblPr/>
      <w:tcPr>
        <w:tcBorders>
          <w:top w:val="single" w:sz="4" w:space="0" w:color="5893E6" w:themeColor="accent1" w:themeTint="99"/>
        </w:tcBorders>
      </w:tcPr>
    </w:tblStylePr>
    <w:tblStylePr w:type="swCell">
      <w:tblPr/>
      <w:tcPr>
        <w:tcBorders>
          <w:top w:val="single" w:sz="4" w:space="0" w:color="5893E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738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73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7386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738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738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637386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3738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37386"/>
    <w:rPr>
      <w:sz w:val="24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637386"/>
    <w:rPr>
      <w:vertAlign w:val="superscript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37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7386"/>
    <w:rPr>
      <w:sz w:val="20"/>
      <w:szCs w:val="20"/>
      <w:lang w:val="en-GB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37386"/>
    <w:rPr>
      <w:u w:val="dotted"/>
      <w:lang w:val="en-GB"/>
    </w:rPr>
  </w:style>
  <w:style w:type="character" w:customStyle="1" w:styleId="SmartLink1">
    <w:name w:val="SmartLink1"/>
    <w:basedOn w:val="DefaultParagraphFont"/>
    <w:uiPriority w:val="99"/>
    <w:semiHidden/>
    <w:unhideWhenUsed/>
    <w:rsid w:val="00637386"/>
    <w:rPr>
      <w:color w:val="0000FF"/>
      <w:u w:val="single"/>
      <w:shd w:val="clear" w:color="auto" w:fill="F3F2F1"/>
      <w:lang w:val="en-GB"/>
    </w:rPr>
  </w:style>
  <w:style w:type="table" w:styleId="TableClassic1">
    <w:name w:val="Table Classic 1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373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semiHidden/>
    <w:qFormat/>
    <w:rsid w:val="00637386"/>
    <w:rPr>
      <w:b/>
      <w:bCs/>
      <w:lang w:val="en-GB"/>
    </w:rPr>
  </w:style>
  <w:style w:type="character" w:styleId="IntenseEmphasis">
    <w:name w:val="Intense Emphasis"/>
    <w:basedOn w:val="DefaultParagraphFont"/>
    <w:uiPriority w:val="21"/>
    <w:semiHidden/>
    <w:qFormat/>
    <w:rsid w:val="00637386"/>
    <w:rPr>
      <w:i/>
      <w:iCs/>
      <w:color w:val="1954A6" w:themeColor="accent1"/>
      <w:lang w:val="en-GB"/>
    </w:rPr>
  </w:style>
  <w:style w:type="character" w:styleId="IntenseReference">
    <w:name w:val="Intense Reference"/>
    <w:basedOn w:val="DefaultParagraphFont"/>
    <w:uiPriority w:val="32"/>
    <w:semiHidden/>
    <w:qFormat/>
    <w:rsid w:val="00637386"/>
    <w:rPr>
      <w:b/>
      <w:bCs/>
      <w:smallCaps/>
      <w:color w:val="1954A6" w:themeColor="accent1"/>
      <w:spacing w:val="5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37386"/>
    <w:pPr>
      <w:pBdr>
        <w:top w:val="single" w:sz="4" w:space="10" w:color="1954A6" w:themeColor="accent1"/>
        <w:bottom w:val="single" w:sz="4" w:space="10" w:color="1954A6" w:themeColor="accent1"/>
      </w:pBdr>
      <w:spacing w:before="360" w:after="360"/>
      <w:ind w:left="864" w:right="864"/>
      <w:jc w:val="center"/>
    </w:pPr>
    <w:rPr>
      <w:i/>
      <w:iCs/>
      <w:color w:val="1954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37386"/>
    <w:rPr>
      <w:i/>
      <w:iCs/>
      <w:color w:val="1954A6" w:themeColor="accent1"/>
      <w:sz w:val="24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63738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3738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373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3738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3738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3738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3738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373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3738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373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373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6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3738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3738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3738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3738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3738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3738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73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637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3738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3738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3738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th.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th.se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kth.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th.s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kim\Documents\Omslag_Exjobb_Eng_en%20(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1566797F634A43860A5E8F659C4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809A0-BF87-4527-A0A5-41074EA29391}"/>
      </w:docPartPr>
      <w:docPartBody>
        <w:p w:rsidR="00DB12D1" w:rsidRDefault="00000000">
          <w:pPr>
            <w:pStyle w:val="221566797F634A43860A5E8F659C4549"/>
          </w:pPr>
          <w:r w:rsidRPr="00A15578">
            <w:rPr>
              <w:rStyle w:val="PlaceholderText"/>
            </w:rPr>
            <w:t xml:space="preserve">Click here to enter your subject area. For example. </w:t>
          </w:r>
          <w:r>
            <w:rPr>
              <w:rStyle w:val="PlaceholderText"/>
              <w:i/>
              <w:iCs/>
            </w:rPr>
            <w:t>Degree P</w:t>
          </w:r>
          <w:r w:rsidRPr="00A15578">
            <w:rPr>
              <w:rStyle w:val="PlaceholderText"/>
              <w:i/>
              <w:iCs/>
            </w:rPr>
            <w:t>roject in Information and Communication Technology</w:t>
          </w:r>
          <w:r w:rsidRPr="00A15578">
            <w:rPr>
              <w:rStyle w:val="PlaceholderText"/>
            </w:rPr>
            <w:t xml:space="preserve"> </w:t>
          </w:r>
        </w:p>
      </w:docPartBody>
    </w:docPart>
    <w:docPart>
      <w:docPartPr>
        <w:name w:val="1A19CBFF4D0741D688A0406F16E86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EF6DF-CE09-40BA-806C-EB34BFBEB387}"/>
      </w:docPartPr>
      <w:docPartBody>
        <w:p w:rsidR="00DB12D1" w:rsidRDefault="00000000">
          <w:pPr>
            <w:pStyle w:val="1A19CBFF4D0741D688A0406F16E86C14"/>
          </w:pPr>
          <w:r w:rsidRPr="00A15578">
            <w:rPr>
              <w:rStyle w:val="PlaceholderText"/>
            </w:rPr>
            <w:t xml:space="preserve">Click here to enter first or second cycle and credits. For example. </w:t>
          </w:r>
          <w:r>
            <w:rPr>
              <w:rStyle w:val="PlaceholderText"/>
              <w:i/>
              <w:iCs/>
            </w:rPr>
            <w:t>First cycle 15 credits</w:t>
          </w:r>
        </w:p>
      </w:docPartBody>
    </w:docPart>
    <w:docPart>
      <w:docPartPr>
        <w:name w:val="C71FC827EDDC4304B8B5B9383E32A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50C25-E024-438C-AA7A-457C4A52A0D2}"/>
      </w:docPartPr>
      <w:docPartBody>
        <w:p w:rsidR="00DB12D1" w:rsidRDefault="00000000">
          <w:pPr>
            <w:pStyle w:val="C71FC827EDDC4304B8B5B9383E32AA68"/>
          </w:pPr>
          <w:r w:rsidRPr="00A15578">
            <w:rPr>
              <w:rStyle w:val="PlaceholderText"/>
            </w:rPr>
            <w:t>Click here to enter your title</w:t>
          </w:r>
        </w:p>
      </w:docPartBody>
    </w:docPart>
    <w:docPart>
      <w:docPartPr>
        <w:name w:val="1C88201B34E143849D32DCB3F5548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C70-D041-4C24-A89A-68BA29556208}"/>
      </w:docPartPr>
      <w:docPartBody>
        <w:p w:rsidR="00DB12D1" w:rsidRDefault="00000000">
          <w:pPr>
            <w:pStyle w:val="1C88201B34E143849D32DCB3F5548D6A"/>
          </w:pPr>
          <w:r w:rsidRPr="00217644">
            <w:rPr>
              <w:rStyle w:val="PlaceholderText"/>
            </w:rPr>
            <w:t>Click here to enter the name of the author (first and last name)</w:t>
          </w:r>
        </w:p>
      </w:docPartBody>
    </w:docPart>
    <w:docPart>
      <w:docPartPr>
        <w:name w:val="B34928C33FF143158843D0A373082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90DE-9E1F-48E2-8F17-03C12CAFCD84}"/>
      </w:docPartPr>
      <w:docPartBody>
        <w:p w:rsidR="00DB12D1" w:rsidRDefault="00000000">
          <w:pPr>
            <w:pStyle w:val="B34928C33FF143158843D0A373082FC8"/>
          </w:pPr>
          <w:r w:rsidRPr="00034D72">
            <w:rPr>
              <w:rStyle w:val="PlaceholderText"/>
            </w:rPr>
            <w:t>Klicka eller tryck här för att ange text.</w:t>
          </w:r>
        </w:p>
      </w:docPartBody>
    </w:docPart>
    <w:docPart>
      <w:docPartPr>
        <w:name w:val="0F15B8292892458187A2FDE441648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BD01F-17D8-4DAF-AB0C-A16DC7F4CA2E}"/>
      </w:docPartPr>
      <w:docPartBody>
        <w:p w:rsidR="00DB12D1" w:rsidRDefault="00000000">
          <w:pPr>
            <w:pStyle w:val="0F15B8292892458187A2FDE44164890B"/>
          </w:pPr>
          <w:r w:rsidRPr="00217644">
            <w:rPr>
              <w:rStyle w:val="PlaceholderText"/>
              <w:lang w:val="en-US"/>
            </w:rPr>
            <w:t>Click here to enter year</w:t>
          </w:r>
        </w:p>
      </w:docPartBody>
    </w:docPart>
    <w:docPart>
      <w:docPartPr>
        <w:name w:val="8F1CCC7C82B0443697EDD15D1DC08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6B306-3138-4971-BFE7-81140A68506B}"/>
      </w:docPartPr>
      <w:docPartBody>
        <w:p w:rsidR="00DB12D1" w:rsidRDefault="00751F37" w:rsidP="00751F37">
          <w:pPr>
            <w:pStyle w:val="8F1CCC7C82B0443697EDD15D1DC08D73"/>
          </w:pPr>
          <w:r w:rsidRPr="005E6F9F">
            <w:rPr>
              <w:rStyle w:val="PlaceholderText"/>
            </w:rPr>
            <w:t xml:space="preserve">Klicka här för att ange </w:t>
          </w:r>
          <w:r>
            <w:rPr>
              <w:rStyle w:val="PlaceholderText"/>
            </w:rPr>
            <w:t>titel</w:t>
          </w:r>
        </w:p>
      </w:docPartBody>
    </w:docPart>
    <w:docPart>
      <w:docPartPr>
        <w:name w:val="63C856A2D8C84DEB9936E41229BCD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9C8DE-FC9E-4BE7-8EC9-09D93AD1A488}"/>
      </w:docPartPr>
      <w:docPartBody>
        <w:p w:rsidR="00DB12D1" w:rsidRDefault="00751F37" w:rsidP="00751F37">
          <w:pPr>
            <w:pStyle w:val="63C856A2D8C84DEB9936E41229BCD3F7"/>
          </w:pPr>
          <w:r>
            <w:rPr>
              <w:rStyle w:val="PlaceholderText"/>
            </w:rPr>
            <w:t xml:space="preserve">Klicka här för att ange </w:t>
          </w:r>
          <w:r w:rsidRPr="00F7482B">
            <w:rPr>
              <w:rStyle w:val="PlaceholderText"/>
            </w:rPr>
            <w:t xml:space="preserve">om exjobbet är på grundnivå eller avancerad nivå samt hur många högskolepoäng. T.ex. </w:t>
          </w:r>
          <w:r>
            <w:rPr>
              <w:rStyle w:val="PlaceholderText"/>
              <w:i/>
              <w:iCs/>
            </w:rPr>
            <w:t>Avancerad nivå, 15 hp</w:t>
          </w:r>
        </w:p>
      </w:docPartBody>
    </w:docPart>
    <w:docPart>
      <w:docPartPr>
        <w:name w:val="E9AF1398FCC4428FA00C2E47C8796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CD634-D187-4975-8B1B-98555E655E8F}"/>
      </w:docPartPr>
      <w:docPartBody>
        <w:p w:rsidR="00DB12D1" w:rsidRDefault="00751F37" w:rsidP="00751F37">
          <w:pPr>
            <w:pStyle w:val="E9AF1398FCC4428FA00C2E47C8796369"/>
          </w:pPr>
          <w:r>
            <w:rPr>
              <w:rStyle w:val="PlaceholderText"/>
            </w:rPr>
            <w:t xml:space="preserve">Klicka här för att ange ditt ämnesområde. </w:t>
          </w:r>
          <w:r w:rsidRPr="00F7482B">
            <w:rPr>
              <w:rStyle w:val="PlaceholderText"/>
            </w:rPr>
            <w:t xml:space="preserve">T.ex. </w:t>
          </w:r>
          <w:r w:rsidRPr="00F7482B">
            <w:rPr>
              <w:rStyle w:val="PlaceholderText"/>
              <w:i/>
              <w:iCs/>
            </w:rPr>
            <w:t>Examensarbete inom teknik och lärande</w:t>
          </w:r>
          <w:r w:rsidRPr="00F7482B">
            <w:rPr>
              <w:rStyle w:val="PlaceholderText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37"/>
    <w:rsid w:val="001A323F"/>
    <w:rsid w:val="006C5A35"/>
    <w:rsid w:val="00751F37"/>
    <w:rsid w:val="00D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1F37"/>
    <w:rPr>
      <w:color w:val="808080"/>
      <w:lang w:val="en-GB"/>
    </w:rPr>
  </w:style>
  <w:style w:type="paragraph" w:customStyle="1" w:styleId="221566797F634A43860A5E8F659C4549">
    <w:name w:val="221566797F634A43860A5E8F659C4549"/>
  </w:style>
  <w:style w:type="paragraph" w:customStyle="1" w:styleId="1A19CBFF4D0741D688A0406F16E86C14">
    <w:name w:val="1A19CBFF4D0741D688A0406F16E86C14"/>
  </w:style>
  <w:style w:type="paragraph" w:customStyle="1" w:styleId="C71FC827EDDC4304B8B5B9383E32AA68">
    <w:name w:val="C71FC827EDDC4304B8B5B9383E32AA68"/>
  </w:style>
  <w:style w:type="paragraph" w:customStyle="1" w:styleId="5AEB3546FD284A9FBF1ADCF309EF862D">
    <w:name w:val="5AEB3546FD284A9FBF1ADCF309EF862D"/>
  </w:style>
  <w:style w:type="paragraph" w:customStyle="1" w:styleId="1C88201B34E143849D32DCB3F5548D6A">
    <w:name w:val="1C88201B34E143849D32DCB3F5548D6A"/>
  </w:style>
  <w:style w:type="paragraph" w:customStyle="1" w:styleId="B34928C33FF143158843D0A373082FC8">
    <w:name w:val="B34928C33FF143158843D0A373082FC8"/>
  </w:style>
  <w:style w:type="paragraph" w:customStyle="1" w:styleId="0F15B8292892458187A2FDE44164890B">
    <w:name w:val="0F15B8292892458187A2FDE44164890B"/>
  </w:style>
  <w:style w:type="paragraph" w:customStyle="1" w:styleId="8F1CCC7C82B0443697EDD15D1DC08D73">
    <w:name w:val="8F1CCC7C82B0443697EDD15D1DC08D73"/>
    <w:rsid w:val="00751F37"/>
  </w:style>
  <w:style w:type="paragraph" w:customStyle="1" w:styleId="63C856A2D8C84DEB9936E41229BCD3F7">
    <w:name w:val="63C856A2D8C84DEB9936E41229BCD3F7"/>
    <w:rsid w:val="00751F37"/>
  </w:style>
  <w:style w:type="paragraph" w:customStyle="1" w:styleId="E9AF1398FCC4428FA00C2E47C8796369">
    <w:name w:val="E9AF1398FCC4428FA00C2E47C8796369"/>
    <w:rsid w:val="00751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54A6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Omslag_Exjobb_Eng_en (4)</Template>
  <TotalTime>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 ginste</cp:lastModifiedBy>
  <cp:revision>3</cp:revision>
  <cp:lastPrinted>2022-09-11T17:47:00Z</cp:lastPrinted>
  <dcterms:created xsi:type="dcterms:W3CDTF">2022-09-11T17:34:00Z</dcterms:created>
  <dcterms:modified xsi:type="dcterms:W3CDTF">2022-09-11T17:48:00Z</dcterms:modified>
</cp:coreProperties>
</file>